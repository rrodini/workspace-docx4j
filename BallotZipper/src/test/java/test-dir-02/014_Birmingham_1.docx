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3.2 (Apache licensed) using REFERENCE JAXB in Oracle Java 14.0.2 on Mac OS X -->
    <w:p w:rsidRPr="002C12E6" w:rsidR="009F1141" w:rsidP="009A1C3F" w:rsidRDefault="009F1141" w14:paraId="7ED69345" w14:textId="77777777">
      <w:pPr>
        <w:pStyle w:val="CandidateName"/>
      </w:pPr>
    </w:p>
    <w:p w:rsidRPr="006E1FBC" w:rsidR="00140D6C" w:rsidP="00140D6C" w:rsidRDefault="00140D6C">
      <w:pPr>
        <w:autoSpaceDE w:val="false"/>
        <w:autoSpaceDN w:val="false"/>
        <w:adjustRightInd w:val="false"/>
        <w:jc w:val="center"/>
        <w:rPr>
          <w:rFonts w:ascii="Arial" w:hAnsi="Arial" w:cs="Arial"/>
          <w:b/>
          <w:bCs/>
          <w:sz w:val="18"/>
          <w:szCs w:val="18"/>
        </w:rPr>
      </w:pPr>
      <w:r w:rsidRPr="00BE7A60">
        <w:rPr>
          <w:rFonts w:ascii="Arial" w:hAnsi="Arial" w:cs="Arial"/>
          <w:b/>
          <w:bCs/>
          <w:sz w:val="20"/>
        </w:rPr>
        <w:t>INSTRUCTIONS TO VOTER</w:t>
      </w:r>
    </w:p>
    <w:p w:rsidRPr="00B12C3D" w:rsidR="00140D6C" w:rsidP="00140D6C" w:rsidRDefault="00140D6C">
      <w:pPr>
        <w:autoSpaceDE w:val="false"/>
        <w:autoSpaceDN w:val="false"/>
        <w:adjustRightInd w:val="false"/>
        <w:jc w:val="center"/>
        <w:rPr>
          <w:rFonts w:ascii="Arial" w:hAnsi="Arial" w:cs="Arial"/>
          <w:b/>
          <w:bCs/>
          <w:sz w:val="16"/>
          <w:szCs w:val="16"/>
        </w:rPr>
      </w:pPr>
    </w:p>
    <w:p w:rsidRPr="00800E50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b/>
          <w:bCs/>
          <w:sz w:val="18"/>
          <w:szCs w:val="18"/>
        </w:rPr>
        <w:t xml:space="preserve">1. </w:t>
      </w:r>
      <w:r w:rsidRPr="00800E50">
        <w:rPr>
          <w:rFonts w:ascii="Arial" w:hAnsi="Arial" w:cs="Arial"/>
          <w:sz w:val="18"/>
          <w:szCs w:val="18"/>
        </w:rPr>
        <w:t>TO VOTE YOU MUST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 w:rsidRPr="00800E50">
        <w:rPr>
          <w:rFonts w:ascii="Arial" w:hAnsi="Arial" w:cs="Arial"/>
          <w:sz w:val="18"/>
          <w:szCs w:val="18"/>
        </w:rPr>
        <w:t>COMPLETELY BLACKEN THE OVAL (</w:t>
      </w:r>
      <w:r w:rsidRPr="00800E50">
        <w:rPr>
          <w:rFonts w:ascii="Segoe UI Symbol" w:hAnsi="Segoe UI Symbol" w:cs="Segoe UI Symbol"/>
          <w:sz w:val="18"/>
          <w:szCs w:val="18"/>
        </w:rPr>
        <w:t>⬬</w:t>
      </w:r>
      <w:r w:rsidRPr="00800E50">
        <w:rPr>
          <w:rFonts w:ascii="Arial" w:hAnsi="Arial" w:cs="Arial"/>
          <w:sz w:val="18"/>
          <w:szCs w:val="18"/>
        </w:rPr>
        <w:t>) TO THE LEFT OF YOUR CHOICE.</w:t>
      </w:r>
      <w:r w:rsidRPr="00800E50">
        <w:rPr>
          <w:rFonts w:ascii="Arial" w:hAnsi="Arial" w:cs="Arial"/>
          <w:sz w:val="16"/>
          <w:szCs w:val="16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An oval (</w:t>
      </w:r>
      <w:r w:rsidRPr="00800E50">
        <w:rPr>
          <w:rFonts w:ascii="Segoe UI Symbol" w:hAnsi="Segoe UI Symbol" w:cs="Segoe UI Symbol"/>
          <w:sz w:val="18"/>
          <w:szCs w:val="18"/>
        </w:rPr>
        <w:t>⬬</w:t>
      </w:r>
      <w:r w:rsidRPr="00B7142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blackened to the left of the name of any</w:t>
      </w:r>
      <w:r>
        <w:rPr>
          <w:rFonts w:ascii="Arial" w:hAnsi="Arial" w:cs="Arial"/>
          <w:sz w:val="18"/>
          <w:szCs w:val="18"/>
        </w:rPr>
        <w:t xml:space="preserve"> candidate indicates a vote for that candidate</w:t>
      </w:r>
      <w:r w:rsidRPr="00B7142E">
        <w:rPr>
          <w:rFonts w:ascii="Arial" w:hAnsi="Arial" w:cs="Arial"/>
          <w:sz w:val="18"/>
          <w:szCs w:val="18"/>
        </w:rPr>
        <w:t>.</w:t>
      </w:r>
    </w:p>
    <w:p w:rsidRPr="00692182" w:rsidR="00140D6C" w:rsidP="00140D6C" w:rsidRDefault="00140D6C">
      <w:pPr>
        <w:autoSpaceDE w:val="false"/>
        <w:autoSpaceDN w:val="false"/>
        <w:adjustRightInd w:val="false"/>
        <w:rPr>
          <w:rFonts w:ascii="Segoe UI Symbol" w:hAnsi="Segoe UI Symbol" w:cs="Arial"/>
          <w:sz w:val="10"/>
          <w:szCs w:val="10"/>
        </w:rPr>
      </w:pPr>
    </w:p>
    <w:p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b/>
          <w:bCs/>
          <w:sz w:val="18"/>
          <w:szCs w:val="18"/>
        </w:rPr>
        <w:t>2</w:t>
      </w:r>
      <w:r w:rsidRPr="00B7142E">
        <w:rPr>
          <w:rFonts w:ascii="Arial" w:hAnsi="Arial" w:cs="Arial"/>
          <w:sz w:val="18"/>
          <w:szCs w:val="18"/>
        </w:rPr>
        <w:t>. To cast a write-in vote for a person whose name is not on the ballot, you</w:t>
      </w:r>
    </w:p>
    <w:p w:rsidRPr="00E437CC" w:rsidR="00140D6C" w:rsidP="00140D6C" w:rsidRDefault="00140D6C">
      <w:pPr>
        <w:autoSpaceDE w:val="false"/>
        <w:autoSpaceDN w:val="false"/>
        <w:adjustRightInd w:val="false"/>
        <w:rPr>
          <w:rFonts w:ascii="MS Shell Dlg 2" w:hAnsi="MS Shell Dlg 2" w:cs="MS Shell Dlg 2" w:eastAsiaTheme="minorHAnsi"/>
          <w:sz w:val="17"/>
          <w:szCs w:val="17"/>
        </w:rPr>
      </w:pPr>
      <w:r w:rsidRPr="00B7142E">
        <w:rPr>
          <w:rFonts w:ascii="Arial" w:hAnsi="Arial" w:cs="Arial"/>
          <w:sz w:val="18"/>
          <w:szCs w:val="18"/>
        </w:rPr>
        <w:t xml:space="preserve">must blacken the oval </w:t>
      </w:r>
      <w:r>
        <w:rPr>
          <w:rFonts w:ascii="Arial" w:hAnsi="Arial" w:cs="Arial"/>
          <w:sz w:val="18"/>
          <w:szCs w:val="18"/>
        </w:rPr>
        <w:t>(</w:t>
      </w:r>
      <w:r w:rsidRPr="00800E50">
        <w:rPr>
          <w:rFonts w:ascii="Segoe UI Symbol" w:hAnsi="Segoe UI Symbol" w:cs="Segoe UI Symbol" w:eastAsiaTheme="minorHAnsi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 xml:space="preserve">) </w:t>
      </w:r>
      <w:r w:rsidRPr="00B7142E">
        <w:rPr>
          <w:rFonts w:ascii="Arial" w:hAnsi="Arial" w:cs="Arial"/>
          <w:sz w:val="18"/>
          <w:szCs w:val="18"/>
        </w:rPr>
        <w:t>to the left of the line provided, and write or print the name in the blank space provided for that purpose.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0"/>
          <w:szCs w:val="10"/>
        </w:rPr>
      </w:pPr>
    </w:p>
    <w:p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 xml:space="preserve"> To vote in FAVOR of a Question, fill in the oval (</w:t>
      </w:r>
      <w:r w:rsidRPr="00800E50">
        <w:rPr>
          <w:rFonts w:ascii="Segoe UI Symbol" w:hAnsi="Segoe UI Symbol" w:cs="Segoe UI Symbol" w:eastAsiaTheme="minorHAnsi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>) to the left of the word YES. To vote AGAINST a Question. fill in the oval (</w:t>
      </w:r>
      <w:r w:rsidRPr="00800E50">
        <w:rPr>
          <w:rFonts w:ascii="Segoe UI Symbol" w:hAnsi="Segoe UI Symbol" w:cs="Segoe UI Symbol" w:eastAsiaTheme="minorHAnsi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>) to the left of the word NO.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</w:t>
      </w:r>
      <w:r w:rsidRPr="00B7142E">
        <w:rPr>
          <w:rFonts w:ascii="Arial" w:hAnsi="Arial" w:cs="Arial"/>
          <w:b/>
          <w:bCs/>
          <w:sz w:val="18"/>
          <w:szCs w:val="18"/>
        </w:rPr>
        <w:t xml:space="preserve">. </w:t>
      </w:r>
      <w:r w:rsidRPr="00B7142E">
        <w:rPr>
          <w:rFonts w:ascii="Arial" w:hAnsi="Arial" w:cs="Arial"/>
          <w:sz w:val="18"/>
          <w:szCs w:val="18"/>
        </w:rPr>
        <w:t>Use only a black pen or marker.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0"/>
          <w:szCs w:val="10"/>
        </w:rPr>
      </w:pP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Pr="00B7142E">
        <w:rPr>
          <w:rFonts w:ascii="Arial" w:hAnsi="Arial" w:cs="Arial"/>
          <w:b/>
          <w:sz w:val="18"/>
          <w:szCs w:val="18"/>
        </w:rPr>
        <w:t>.</w:t>
      </w:r>
      <w:r w:rsidRPr="00B7142E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If you make a mistake DO NOT</w:t>
      </w:r>
    </w:p>
    <w:p w:rsidRPr="00140D6C" w:rsidR="00000000" w:rsidP="00140D6C" w:rsidRDefault="00140D6C">
      <w:pPr>
        <w:autoSpaceDE w:val="false"/>
        <w:autoSpaceDN w:val="false"/>
        <w:adjustRightInd w:val="false"/>
        <w:ind w:right="-216"/>
        <w:jc w:val="both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sz w:val="18"/>
          <w:szCs w:val="18"/>
        </w:rPr>
        <w:t>ERASE. Ask for a new ballot</w:t>
      </w:r>
      <w:r w:rsidRPr="006E1FBC">
        <w:rPr>
          <w:rFonts w:ascii="Arial" w:hAnsi="Arial" w:cs="Arial"/>
          <w:sz w:val="20"/>
        </w:rPr>
        <w:t>.</w:t>
      </w:r>
    </w:p>
    <w:p>
      <w:pPr>
        <w:pStyle w:val="ContestTitle"/>
      </w:pPr>
      <w:r>
        <w:t>Justice of the Supreme Court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Maria McLaughlin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Kevin Brobson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the Superior Court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Timika Lane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Megan Sullivan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the Commonwealth Court</w:t>
      </w:r>
    </w:p>
    <w:p>
      <w:pPr>
        <w:pStyle w:val="ContestInstructions"/>
      </w:pPr>
      <w:r>
        <w:t>Vote for no more than TWO</w:t>
      </w:r>
    </w:p>
    <w:p/>
    <w:p>
      <w:pPr>
        <w:pStyle w:val="CandidateName"/>
      </w:pPr>
      <w:r>
        <w:t>⬭ Lori A. Dumas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David Lee Spurgeon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Stacy Marie Wallace</w:t>
      </w:r>
    </w:p>
    <w:p>
      <w:pPr>
        <w:pStyle w:val="CandidateParty"/>
      </w:pPr>
      <w:r>
        <w:t>Republican</w:t>
      </w:r>
    </w:p>
    <w:p>
      <w:pPr>
        <w:pStyle w:val="CandidateName"/>
      </w:pPr>
      <w:r>
        <w:t>⬭ Drew Crompton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the</w:t>
        <w:br/>
        <w:t>Court of Common Pleas</w:t>
      </w:r>
    </w:p>
    <w:p>
      <w:pPr>
        <w:pStyle w:val="ContestInstructions"/>
      </w:pPr>
      <w:r>
        <w:t>Vote for no more than TWO</w:t>
      </w:r>
    </w:p>
    <w:p/>
    <w:p>
      <w:pPr>
        <w:pStyle w:val="CandidateName"/>
      </w:pPr>
      <w:r>
        <w:t>⬭ Alita Rovito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Tony Verwey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Lou Mincarelli</w:t>
      </w:r>
    </w:p>
    <w:p>
      <w:pPr>
        <w:pStyle w:val="CandidateParty"/>
      </w:pPr>
      <w:r>
        <w:t>Republican</w:t>
      </w:r>
    </w:p>
    <w:p>
      <w:pPr>
        <w:pStyle w:val="CandidateName"/>
      </w:pPr>
      <w:r>
        <w:t>⬭ PJ Redmond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Treasurer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Patricia A. Maisano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Jennifer Nicolas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Controller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Margaret Reif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Regina Mauro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Clerk Of Courts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Yolanda Van de Krol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Carmela Z. Ciliberti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Coroner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Sophia Garcia-Jackson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Frank Speidel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School Director</w:t>
        <w:br/>
        <w:t>Unionville Chadds Ford Region B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no more than TWO</w:t>
      </w:r>
    </w:p>
    <w:p/>
    <w:p>
      <w:pPr>
        <w:pStyle w:val="CandidateName"/>
      </w:pPr>
      <w:r>
        <w:t>⬭ Mabel C. Yu</w:t>
      </w:r>
    </w:p>
    <w:p>
      <w:pPr>
        <w:pStyle w:val="CandidateParty"/>
      </w:pPr>
      <w:r>
        <w:t>Democratic/Republican</w:t>
      </w:r>
    </w:p>
    <w:p>
      <w:pPr>
        <w:pStyle w:val="CandidateName"/>
      </w:pPr>
      <w:r>
        <w:t>⬭ Steven Simonson</w:t>
      </w:r>
    </w:p>
    <w:p>
      <w:pPr>
        <w:pStyle w:val="CandidateParty"/>
      </w:pPr>
      <w:r>
        <w:t>Democratic/Republican</w:t>
      </w:r>
    </w:p>
    <w:p/>
    <w:p>
      <w:pPr>
        <w:pStyle w:val="ContestTitle"/>
      </w:pPr>
      <w:r>
        <w:t>Township Supervisor</w:t>
        <w:br/>
        <w:t>Birmingham Township</w:t>
      </w:r>
    </w:p>
    <w:p>
      <w:pPr>
        <w:pStyle w:val="ContestInstructions"/>
      </w:pPr>
      <w:r>
        <w:t>6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Michael T. Shiring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Tax Collector</w:t>
        <w:br/>
        <w:t>Birmingham Township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/>
    <w:p>
      <w:pPr>
        <w:pStyle w:val="ContestTitle"/>
      </w:pPr>
      <w:r>
        <w:t>Auditor</w:t>
        <w:br/>
        <w:t>Birmingham Township</w:t>
      </w:r>
    </w:p>
    <w:p>
      <w:pPr>
        <w:pStyle w:val="ContestInstructions"/>
      </w:pPr>
      <w:r>
        <w:t>6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Frank Satterthwaite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Constable</w:t>
        <w:br/>
        <w:t>Birmingham Township</w:t>
      </w:r>
    </w:p>
    <w:p>
      <w:pPr>
        <w:pStyle w:val="ContestInstructions"/>
      </w:pPr>
      <w:r>
        <w:t>6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Thomas R. Nelling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Elections</w:t>
        <w:br/>
        <w:t>014 Birmingham 1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Patricia A. Kelly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Inspector Of Elections</w:t>
        <w:br/>
        <w:t>014 Birmingham 1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Beth L. Simpson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Janet J. Satterthwaite</w:t>
      </w:r>
    </w:p>
    <w:p>
      <w:pPr>
        <w:pStyle w:val="CandidateParty"/>
      </w:pPr>
      <w:r>
        <w:t>Republican</w:t>
      </w:r>
    </w:p>
    <w:p/>
    <w:sectPr w:rsidRPr="002C12E6" w:rsidR="009F1141" w:rsidSect="009A1C3F">
      <w:headerReference w:type="default" r:id="rId6"/>
      <w:pgSz w:w="12240" w:h="15840"/>
      <w:pgMar w:top="1440" w:right="720" w:bottom="1440" w:left="720" w:header="720" w:footer="720" w:gutter="0"/>
      <w:cols w:space="360" w:num="3" w:sep="true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197D" w14:textId="77777777" w:rsidR="00FE015D" w:rsidRDefault="00FE015D" w:rsidP="00043780">
      <w:r>
        <w:separator/>
      </w:r>
    </w:p>
  </w:endnote>
  <w:endnote w:type="continuationSeparator" w:id="0">
    <w:p w14:paraId="1478C895" w14:textId="77777777" w:rsidR="00FE015D" w:rsidRDefault="00FE015D" w:rsidP="0004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-Narrow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5FA7" w14:textId="77777777" w:rsidR="00FE015D" w:rsidRDefault="00FE015D" w:rsidP="00043780">
      <w:r>
        <w:separator/>
      </w:r>
    </w:p>
  </w:footnote>
  <w:footnote w:type="continuationSeparator" w:id="0">
    <w:p w14:paraId="226D52BB" w14:textId="77777777" w:rsidR="00FE015D" w:rsidRDefault="00FE015D" w:rsidP="00043780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>
    <w:r>
      <w:t>Birmingham 1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40"/>
  <w:proofState w:spelling="clean" w:grammar="clean"/>
  <w:attachedTemplate r:id="rId1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8"/>
    <w:rsid w:val="00001477"/>
    <w:rsid w:val="00022D4C"/>
    <w:rsid w:val="00043780"/>
    <w:rsid w:val="000C14B7"/>
    <w:rsid w:val="00187AEF"/>
    <w:rsid w:val="00227882"/>
    <w:rsid w:val="00227A92"/>
    <w:rsid w:val="00235E67"/>
    <w:rsid w:val="002C12E6"/>
    <w:rsid w:val="00332CA3"/>
    <w:rsid w:val="003978E9"/>
    <w:rsid w:val="00410E1C"/>
    <w:rsid w:val="00423967"/>
    <w:rsid w:val="0043282A"/>
    <w:rsid w:val="004761CB"/>
    <w:rsid w:val="004B30F1"/>
    <w:rsid w:val="004E2695"/>
    <w:rsid w:val="004E4BF6"/>
    <w:rsid w:val="0051276E"/>
    <w:rsid w:val="005344BE"/>
    <w:rsid w:val="005A5095"/>
    <w:rsid w:val="005B2B5C"/>
    <w:rsid w:val="00600A58"/>
    <w:rsid w:val="00603C3F"/>
    <w:rsid w:val="00655C3A"/>
    <w:rsid w:val="006E1FBC"/>
    <w:rsid w:val="006F0E1F"/>
    <w:rsid w:val="00731917"/>
    <w:rsid w:val="00750503"/>
    <w:rsid w:val="0079338B"/>
    <w:rsid w:val="00795E29"/>
    <w:rsid w:val="00805B3A"/>
    <w:rsid w:val="008E6E3C"/>
    <w:rsid w:val="00905215"/>
    <w:rsid w:val="009A1C3F"/>
    <w:rsid w:val="009B213C"/>
    <w:rsid w:val="009C0537"/>
    <w:rsid w:val="009F1141"/>
    <w:rsid w:val="00A75E8E"/>
    <w:rsid w:val="00AA7BA1"/>
    <w:rsid w:val="00AF1620"/>
    <w:rsid w:val="00B05AD4"/>
    <w:rsid w:val="00B62566"/>
    <w:rsid w:val="00BF11CF"/>
    <w:rsid w:val="00C70823"/>
    <w:rsid w:val="00C77D69"/>
    <w:rsid w:val="00E95F52"/>
    <w:rsid w:val="00FE015D"/>
    <w:rsid w:val="00FE238C"/>
    <w:rsid w:val="00F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4491F5B2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022D4C"/>
    <w:pPr>
      <w:spacing w:after="0" w:line="240" w:lineRule="auto"/>
    </w:pPr>
    <w:rPr>
      <w:rFonts w:ascii="Courier New" w:hAnsi="Courier New" w:eastAsia="Times New Roman" w:cs="Times New Roman"/>
      <w:sz w:val="24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3C"/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8E6E3C"/>
    <w:rPr>
      <w:rFonts w:ascii="Segoe UI" w:hAnsi="Segoe UI" w:eastAsia="Times New Roman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780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043780"/>
    <w:rPr>
      <w:rFonts w:ascii="Courier New" w:hAnsi="Courier New" w:eastAsia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780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043780"/>
    <w:rPr>
      <w:rFonts w:ascii="Courier New" w:hAnsi="Courier New" w:eastAsia="Times New Roman" w:cs="Times New Roman"/>
      <w:sz w:val="24"/>
      <w:szCs w:val="20"/>
    </w:rPr>
  </w:style>
  <w:style w:type="paragraph" w:styleId="ContestTitle" w:customStyle="true">
    <w:name w:val="Contest Title"/>
    <w:basedOn w:val="Normal"/>
    <w:next w:val="ContestInstructions"/>
    <w:qFormat/>
    <w:rsid w:val="00022D4C"/>
    <w:pPr>
      <w:shd w:val="clear" w:color="auto" w:fill="E7E6E6" w:themeFill="background2"/>
      <w:autoSpaceDE w:val="false"/>
      <w:autoSpaceDN w:val="false"/>
      <w:adjustRightInd w:val="false"/>
      <w:jc w:val="center"/>
    </w:pPr>
    <w:rPr>
      <w:rFonts w:ascii="Arial Narrow" w:hAnsi="Arial Narrow" w:cs="Helvetica-Narrow-Bold"/>
      <w:b/>
      <w:bCs/>
      <w:sz w:val="22"/>
      <w:szCs w:val="22"/>
    </w:rPr>
  </w:style>
  <w:style w:type="paragraph" w:styleId="ContestInstructions" w:customStyle="true">
    <w:name w:val="Contest Instructions"/>
    <w:basedOn w:val="Normal"/>
    <w:qFormat/>
    <w:rsid w:val="00022D4C"/>
    <w:pPr>
      <w:shd w:val="clear" w:color="auto" w:fill="E7E6E6" w:themeFill="background2"/>
      <w:autoSpaceDE w:val="false"/>
      <w:autoSpaceDN w:val="false"/>
      <w:adjustRightInd w:val="false"/>
      <w:jc w:val="center"/>
    </w:pPr>
    <w:rPr>
      <w:rFonts w:ascii="Arial Narrow" w:hAnsi="Arial Narrow" w:cs="Helvetica-Narrow"/>
      <w:sz w:val="20"/>
    </w:rPr>
  </w:style>
  <w:style w:type="paragraph" w:styleId="CandidateName" w:customStyle="true">
    <w:name w:val="Candidate Name"/>
    <w:basedOn w:val="Normal"/>
    <w:next w:val="CandidateParty"/>
    <w:qFormat/>
    <w:rsid w:val="009A1C3F"/>
    <w:pPr>
      <w:autoSpaceDE w:val="false"/>
      <w:autoSpaceDN w:val="false"/>
      <w:adjustRightInd w:val="false"/>
      <w:ind w:left="540"/>
    </w:pPr>
    <w:rPr>
      <w:rFonts w:ascii="Arial Narrow" w:hAnsi="Arial Narrow"/>
      <w:bCs/>
      <w:sz w:val="20"/>
      <w:szCs w:val="16"/>
    </w:rPr>
  </w:style>
  <w:style w:type="paragraph" w:styleId="CandidateParty" w:customStyle="true">
    <w:name w:val="Candidate Party"/>
    <w:basedOn w:val="Normal"/>
    <w:qFormat/>
    <w:rsid w:val="00600A58"/>
    <w:pPr>
      <w:autoSpaceDE w:val="false"/>
      <w:autoSpaceDN w:val="false"/>
      <w:adjustRightInd w:val="false"/>
      <w:ind w:left="648"/>
    </w:pPr>
    <w:rPr>
      <w:rFonts w:ascii="Arial Narrow" w:hAnsi="Arial Narrow" w:cs="Helvetica-Narro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webSettings.xml" Type="http://schemas.openxmlformats.org/officeDocument/2006/relationships/webSettings" Id="rId3"/>
    <Relationship Target="fontTable.xml" Type="http://schemas.openxmlformats.org/officeDocument/2006/relationships/fontTabl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_rels/settings.xml.rels><?xml version="1.0" encoding="UTF-8" standalone="yes"?>
<Relationships xmlns="http://schemas.openxmlformats.org/package/2006/relationships">
    <Relationship TargetMode="External" Target="./resources/Sample_Ballot_3-column_letter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Sample_Ballot_3-column_letter.dotx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Rodini</cp:lastModifiedBy>
  <cp:revision>2</cp:revision>
  <dcterms:created xsi:type="dcterms:W3CDTF">2022-03-30T18:28:00Z</dcterms:created>
  <dcterms:modified xsi:type="dcterms:W3CDTF">2022-03-30T18:28:00Z</dcterms:modified>
</cp:coreProperties>
</file>
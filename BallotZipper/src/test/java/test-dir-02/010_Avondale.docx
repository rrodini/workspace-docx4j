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3.2 (Apache licensed) using REFERENCE JAXB in Oracle Java 14.0.2 on Mac OS X -->
    <w:p w:rsidRPr="002C12E6" w:rsidR="009F1141" w:rsidP="009A1C3F" w:rsidRDefault="009F1141" w14:paraId="7ED69345" w14:textId="77777777">
      <w:pPr>
        <w:pStyle w:val="CandidateName"/>
      </w:pPr>
    </w:p>
    <w:p w:rsidRPr="006E1FBC" w:rsidR="00140D6C" w:rsidP="00140D6C" w:rsidRDefault="00140D6C">
      <w:pPr>
        <w:autoSpaceDE w:val="false"/>
        <w:autoSpaceDN w:val="false"/>
        <w:adjustRightInd w:val="false"/>
        <w:jc w:val="center"/>
        <w:rPr>
          <w:rFonts w:ascii="Arial" w:hAnsi="Arial" w:cs="Arial"/>
          <w:b/>
          <w:bCs/>
          <w:sz w:val="18"/>
          <w:szCs w:val="18"/>
        </w:rPr>
      </w:pPr>
      <w:r w:rsidRPr="00BE7A60">
        <w:rPr>
          <w:rFonts w:ascii="Arial" w:hAnsi="Arial" w:cs="Arial"/>
          <w:b/>
          <w:bCs/>
          <w:sz w:val="20"/>
        </w:rPr>
        <w:t>INSTRUCTIONS TO VOTER</w:t>
      </w:r>
    </w:p>
    <w:p w:rsidRPr="00B12C3D" w:rsidR="00140D6C" w:rsidP="00140D6C" w:rsidRDefault="00140D6C">
      <w:pPr>
        <w:autoSpaceDE w:val="false"/>
        <w:autoSpaceDN w:val="false"/>
        <w:adjustRightInd w:val="false"/>
        <w:jc w:val="center"/>
        <w:rPr>
          <w:rFonts w:ascii="Arial" w:hAnsi="Arial" w:cs="Arial"/>
          <w:b/>
          <w:bCs/>
          <w:sz w:val="16"/>
          <w:szCs w:val="16"/>
        </w:rPr>
      </w:pPr>
    </w:p>
    <w:p w:rsidRPr="00800E50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  <w:r w:rsidRPr="00B7142E">
        <w:rPr>
          <w:rFonts w:ascii="Arial" w:hAnsi="Arial" w:cs="Arial"/>
          <w:b/>
          <w:bCs/>
          <w:sz w:val="18"/>
          <w:szCs w:val="18"/>
        </w:rPr>
        <w:t xml:space="preserve">1. </w:t>
      </w:r>
      <w:r w:rsidRPr="00800E50">
        <w:rPr>
          <w:rFonts w:ascii="Arial" w:hAnsi="Arial" w:cs="Arial"/>
          <w:sz w:val="18"/>
          <w:szCs w:val="18"/>
        </w:rPr>
        <w:t>TO VOTE YOU MUST</w:t>
      </w:r>
    </w:p>
    <w:p w:rsidRPr="00B7142E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  <w:r w:rsidRPr="00800E50">
        <w:rPr>
          <w:rFonts w:ascii="Arial" w:hAnsi="Arial" w:cs="Arial"/>
          <w:sz w:val="18"/>
          <w:szCs w:val="18"/>
        </w:rPr>
        <w:t>COMPLETELY BLACKEN THE OVAL (</w:t>
      </w:r>
      <w:r w:rsidRPr="00800E50">
        <w:rPr>
          <w:rFonts w:ascii="Segoe UI Symbol" w:hAnsi="Segoe UI Symbol" w:cs="Segoe UI Symbol"/>
          <w:sz w:val="18"/>
          <w:szCs w:val="18"/>
        </w:rPr>
        <w:t>⬬</w:t>
      </w:r>
      <w:r w:rsidRPr="00800E50">
        <w:rPr>
          <w:rFonts w:ascii="Arial" w:hAnsi="Arial" w:cs="Arial"/>
          <w:sz w:val="18"/>
          <w:szCs w:val="18"/>
        </w:rPr>
        <w:t>) TO THE LEFT OF YOUR CHOICE.</w:t>
      </w:r>
      <w:r w:rsidRPr="00800E50">
        <w:rPr>
          <w:rFonts w:ascii="Arial" w:hAnsi="Arial" w:cs="Arial"/>
          <w:sz w:val="16"/>
          <w:szCs w:val="16"/>
        </w:rPr>
        <w:t xml:space="preserve"> </w:t>
      </w:r>
      <w:r w:rsidRPr="00B7142E">
        <w:rPr>
          <w:rFonts w:ascii="Arial" w:hAnsi="Arial" w:cs="Arial"/>
          <w:sz w:val="18"/>
          <w:szCs w:val="18"/>
        </w:rPr>
        <w:t>An oval (</w:t>
      </w:r>
      <w:r w:rsidRPr="00800E50">
        <w:rPr>
          <w:rFonts w:ascii="Segoe UI Symbol" w:hAnsi="Segoe UI Symbol" w:cs="Segoe UI Symbol"/>
          <w:sz w:val="18"/>
          <w:szCs w:val="18"/>
        </w:rPr>
        <w:t>⬬</w:t>
      </w:r>
      <w:r w:rsidRPr="00B7142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</w:t>
      </w:r>
      <w:r w:rsidRPr="00B7142E">
        <w:rPr>
          <w:rFonts w:ascii="Arial" w:hAnsi="Arial" w:cs="Arial"/>
          <w:sz w:val="18"/>
          <w:szCs w:val="18"/>
        </w:rPr>
        <w:t>blackened to the left of the name of any</w:t>
      </w:r>
      <w:r>
        <w:rPr>
          <w:rFonts w:ascii="Arial" w:hAnsi="Arial" w:cs="Arial"/>
          <w:sz w:val="18"/>
          <w:szCs w:val="18"/>
        </w:rPr>
        <w:t xml:space="preserve"> candidate indicates a vote for that candidate</w:t>
      </w:r>
      <w:r w:rsidRPr="00B7142E">
        <w:rPr>
          <w:rFonts w:ascii="Arial" w:hAnsi="Arial" w:cs="Arial"/>
          <w:sz w:val="18"/>
          <w:szCs w:val="18"/>
        </w:rPr>
        <w:t>.</w:t>
      </w:r>
    </w:p>
    <w:p w:rsidRPr="00692182" w:rsidR="00140D6C" w:rsidP="00140D6C" w:rsidRDefault="00140D6C">
      <w:pPr>
        <w:autoSpaceDE w:val="false"/>
        <w:autoSpaceDN w:val="false"/>
        <w:adjustRightInd w:val="false"/>
        <w:rPr>
          <w:rFonts w:ascii="Segoe UI Symbol" w:hAnsi="Segoe UI Symbol" w:cs="Arial"/>
          <w:sz w:val="10"/>
          <w:szCs w:val="10"/>
        </w:rPr>
      </w:pPr>
    </w:p>
    <w:p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  <w:r w:rsidRPr="00B7142E">
        <w:rPr>
          <w:rFonts w:ascii="Arial" w:hAnsi="Arial" w:cs="Arial"/>
          <w:b/>
          <w:bCs/>
          <w:sz w:val="18"/>
          <w:szCs w:val="18"/>
        </w:rPr>
        <w:t>2</w:t>
      </w:r>
      <w:r w:rsidRPr="00B7142E">
        <w:rPr>
          <w:rFonts w:ascii="Arial" w:hAnsi="Arial" w:cs="Arial"/>
          <w:sz w:val="18"/>
          <w:szCs w:val="18"/>
        </w:rPr>
        <w:t>. To cast a write-in vote for a person whose name is not on the ballot, you</w:t>
      </w:r>
    </w:p>
    <w:p w:rsidRPr="00E437CC" w:rsidR="00140D6C" w:rsidP="00140D6C" w:rsidRDefault="00140D6C">
      <w:pPr>
        <w:autoSpaceDE w:val="false"/>
        <w:autoSpaceDN w:val="false"/>
        <w:adjustRightInd w:val="false"/>
        <w:rPr>
          <w:rFonts w:ascii="MS Shell Dlg 2" w:hAnsi="MS Shell Dlg 2" w:cs="MS Shell Dlg 2" w:eastAsiaTheme="minorHAnsi"/>
          <w:sz w:val="17"/>
          <w:szCs w:val="17"/>
        </w:rPr>
      </w:pPr>
      <w:r w:rsidRPr="00B7142E">
        <w:rPr>
          <w:rFonts w:ascii="Arial" w:hAnsi="Arial" w:cs="Arial"/>
          <w:sz w:val="18"/>
          <w:szCs w:val="18"/>
        </w:rPr>
        <w:t xml:space="preserve">must blacken the oval </w:t>
      </w:r>
      <w:r>
        <w:rPr>
          <w:rFonts w:ascii="Arial" w:hAnsi="Arial" w:cs="Arial"/>
          <w:sz w:val="18"/>
          <w:szCs w:val="18"/>
        </w:rPr>
        <w:t>(</w:t>
      </w:r>
      <w:r w:rsidRPr="00800E50">
        <w:rPr>
          <w:rFonts w:ascii="Segoe UI Symbol" w:hAnsi="Segoe UI Symbol" w:cs="Segoe UI Symbol" w:eastAsiaTheme="minorHAnsi"/>
          <w:sz w:val="18"/>
          <w:szCs w:val="18"/>
        </w:rPr>
        <w:t>⬬</w:t>
      </w:r>
      <w:r>
        <w:rPr>
          <w:rFonts w:ascii="Arial" w:hAnsi="Arial" w:cs="Arial"/>
          <w:sz w:val="18"/>
          <w:szCs w:val="18"/>
        </w:rPr>
        <w:t xml:space="preserve">) </w:t>
      </w:r>
      <w:r w:rsidRPr="00B7142E">
        <w:rPr>
          <w:rFonts w:ascii="Arial" w:hAnsi="Arial" w:cs="Arial"/>
          <w:sz w:val="18"/>
          <w:szCs w:val="18"/>
        </w:rPr>
        <w:t>to the left of the line provided, and write or print the name in the blank space provided for that purpose.</w:t>
      </w:r>
    </w:p>
    <w:p w:rsidRPr="00B7142E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0"/>
          <w:szCs w:val="10"/>
        </w:rPr>
      </w:pPr>
    </w:p>
    <w:p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3.</w:t>
      </w:r>
      <w:r>
        <w:rPr>
          <w:rFonts w:ascii="Arial" w:hAnsi="Arial" w:cs="Arial"/>
          <w:sz w:val="18"/>
          <w:szCs w:val="18"/>
        </w:rPr>
        <w:t xml:space="preserve"> To vote in FAVOR of a Question, fill in the oval (</w:t>
      </w:r>
      <w:r w:rsidRPr="00800E50">
        <w:rPr>
          <w:rFonts w:ascii="Segoe UI Symbol" w:hAnsi="Segoe UI Symbol" w:cs="Segoe UI Symbol" w:eastAsiaTheme="minorHAnsi"/>
          <w:sz w:val="18"/>
          <w:szCs w:val="18"/>
        </w:rPr>
        <w:t>⬬</w:t>
      </w:r>
      <w:r>
        <w:rPr>
          <w:rFonts w:ascii="Arial" w:hAnsi="Arial" w:cs="Arial"/>
          <w:sz w:val="18"/>
          <w:szCs w:val="18"/>
        </w:rPr>
        <w:t>) to the left of the word YES. To vote AGAINST a Question. fill in the oval (</w:t>
      </w:r>
      <w:r w:rsidRPr="00800E50">
        <w:rPr>
          <w:rFonts w:ascii="Segoe UI Symbol" w:hAnsi="Segoe UI Symbol" w:cs="Segoe UI Symbol" w:eastAsiaTheme="minorHAnsi"/>
          <w:sz w:val="18"/>
          <w:szCs w:val="18"/>
        </w:rPr>
        <w:t>⬬</w:t>
      </w:r>
      <w:r>
        <w:rPr>
          <w:rFonts w:ascii="Arial" w:hAnsi="Arial" w:cs="Arial"/>
          <w:sz w:val="18"/>
          <w:szCs w:val="18"/>
        </w:rPr>
        <w:t>) to the left of the word NO.</w:t>
      </w:r>
    </w:p>
    <w:p w:rsidRPr="00B7142E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</w:p>
    <w:p w:rsidRPr="00B7142E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</w:t>
      </w:r>
      <w:r w:rsidRPr="00B7142E">
        <w:rPr>
          <w:rFonts w:ascii="Arial" w:hAnsi="Arial" w:cs="Arial"/>
          <w:b/>
          <w:bCs/>
          <w:sz w:val="18"/>
          <w:szCs w:val="18"/>
        </w:rPr>
        <w:t xml:space="preserve">. </w:t>
      </w:r>
      <w:r w:rsidRPr="00B7142E">
        <w:rPr>
          <w:rFonts w:ascii="Arial" w:hAnsi="Arial" w:cs="Arial"/>
          <w:sz w:val="18"/>
          <w:szCs w:val="18"/>
        </w:rPr>
        <w:t>Use only a black pen or marker.</w:t>
      </w:r>
    </w:p>
    <w:p w:rsidRPr="00B7142E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0"/>
          <w:szCs w:val="10"/>
        </w:rPr>
      </w:pPr>
    </w:p>
    <w:p w:rsidRPr="00B7142E" w:rsidR="00140D6C" w:rsidP="00140D6C" w:rsidRDefault="00140D6C">
      <w:pPr>
        <w:autoSpaceDE w:val="false"/>
        <w:autoSpaceDN w:val="false"/>
        <w:adjustRightInd w:val="fals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5</w:t>
      </w:r>
      <w:r w:rsidRPr="00B7142E">
        <w:rPr>
          <w:rFonts w:ascii="Arial" w:hAnsi="Arial" w:cs="Arial"/>
          <w:b/>
          <w:sz w:val="18"/>
          <w:szCs w:val="18"/>
        </w:rPr>
        <w:t>.</w:t>
      </w:r>
      <w:r w:rsidRPr="00B7142E">
        <w:rPr>
          <w:rFonts w:ascii="Arial" w:hAnsi="Arial" w:cs="Arial"/>
          <w:b/>
          <w:bCs/>
          <w:sz w:val="18"/>
          <w:szCs w:val="18"/>
        </w:rPr>
        <w:t xml:space="preserve"> </w:t>
      </w:r>
      <w:r w:rsidRPr="00B7142E">
        <w:rPr>
          <w:rFonts w:ascii="Arial" w:hAnsi="Arial" w:cs="Arial"/>
          <w:sz w:val="18"/>
          <w:szCs w:val="18"/>
        </w:rPr>
        <w:t>If you make a mistake DO NOT</w:t>
      </w:r>
    </w:p>
    <w:p w:rsidRPr="00140D6C" w:rsidR="00000000" w:rsidP="00140D6C" w:rsidRDefault="00140D6C">
      <w:pPr>
        <w:autoSpaceDE w:val="false"/>
        <w:autoSpaceDN w:val="false"/>
        <w:adjustRightInd w:val="false"/>
        <w:ind w:right="-216"/>
        <w:jc w:val="both"/>
        <w:rPr>
          <w:rFonts w:ascii="Arial" w:hAnsi="Arial" w:cs="Arial"/>
          <w:sz w:val="18"/>
          <w:szCs w:val="18"/>
        </w:rPr>
      </w:pPr>
      <w:r w:rsidRPr="00B7142E">
        <w:rPr>
          <w:rFonts w:ascii="Arial" w:hAnsi="Arial" w:cs="Arial"/>
          <w:sz w:val="18"/>
          <w:szCs w:val="18"/>
        </w:rPr>
        <w:t>ERASE. Ask for a new ballot</w:t>
      </w:r>
      <w:r w:rsidRPr="006E1FBC">
        <w:rPr>
          <w:rFonts w:ascii="Arial" w:hAnsi="Arial" w:cs="Arial"/>
          <w:sz w:val="20"/>
        </w:rPr>
        <w:t>.</w:t>
      </w:r>
    </w:p>
    <w:p>
      <w:pPr>
        <w:pStyle w:val="ContestTitle"/>
      </w:pPr>
      <w:r>
        <w:t>Justice of the Supreme Court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Maria McLaughlin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Kevin Brobson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Judge of the Superior Court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Timika Lane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Megan Sullivan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Judge of the Commonwealth Court</w:t>
      </w:r>
    </w:p>
    <w:p>
      <w:pPr>
        <w:pStyle w:val="ContestInstructions"/>
      </w:pPr>
      <w:r>
        <w:t>Vote for no more than TWO</w:t>
      </w:r>
    </w:p>
    <w:p/>
    <w:p>
      <w:pPr>
        <w:pStyle w:val="CandidateName"/>
      </w:pPr>
      <w:r>
        <w:t>⬭ Lori A. Dumas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David Lee Spurgeon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Stacy Marie Wallace</w:t>
      </w:r>
    </w:p>
    <w:p>
      <w:pPr>
        <w:pStyle w:val="CandidateParty"/>
      </w:pPr>
      <w:r>
        <w:t>Republican</w:t>
      </w:r>
    </w:p>
    <w:p>
      <w:pPr>
        <w:pStyle w:val="CandidateName"/>
      </w:pPr>
      <w:r>
        <w:t>⬭ Drew Crompton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Judge of the</w:t>
        <w:br/>
        <w:t>Court of Common Pleas</w:t>
      </w:r>
    </w:p>
    <w:p>
      <w:pPr>
        <w:pStyle w:val="ContestInstructions"/>
      </w:pPr>
      <w:r>
        <w:t>Vote for no more than TWO</w:t>
      </w:r>
    </w:p>
    <w:p/>
    <w:p>
      <w:pPr>
        <w:pStyle w:val="CandidateName"/>
      </w:pPr>
      <w:r>
        <w:t>⬭ Alita Rovito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Tony Verwey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Lou Mincarelli</w:t>
      </w:r>
    </w:p>
    <w:p>
      <w:pPr>
        <w:pStyle w:val="CandidateParty"/>
      </w:pPr>
      <w:r>
        <w:t>Republican</w:t>
      </w:r>
    </w:p>
    <w:p>
      <w:pPr>
        <w:pStyle w:val="CandidateName"/>
      </w:pPr>
      <w:r>
        <w:t>⬭ PJ Redmond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Treasurer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Patricia A. Maisano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Jennifer Nicolas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Controller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Margaret Reif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Regina Mauro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Clerk Of Courts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Yolanda Van de Krol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Carmela Z. Ciliberti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Coroner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Sophia Garcia-Jackson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Frank Speidel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Magisterial District Judge</w:t>
        <w:br/>
        <w:t>District 15-4-04</w:t>
      </w:r>
    </w:p>
    <w:p>
      <w:pPr>
        <w:pStyle w:val="ContestInstructions"/>
      </w:pPr>
      <w:r>
        <w:t>6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Bobby Brown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Matthew Seavey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School Director</w:t>
        <w:br/>
        <w:t>Avon Grove Region 3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Bill Wood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Michael J. Bruecks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Mayor</w:t>
        <w:br/>
        <w:t>Avondale Borough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Susan F. Rzucidlo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Susan P. McCue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Member Of Council</w:t>
        <w:br/>
        <w:t>Avondale Borough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no more than THREE</w:t>
      </w:r>
    </w:p>
    <w:p/>
    <w:p>
      <w:pPr>
        <w:pStyle w:val="CandidateName"/>
      </w:pPr>
      <w:r>
        <w:t>⬭ Michael W. Essmaker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Janet A. Watts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Stephanie Reichert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William D. Shore Jr</w:t>
      </w:r>
    </w:p>
    <w:p>
      <w:pPr>
        <w:pStyle w:val="CandidateParty"/>
      </w:pPr>
      <w:r>
        <w:t>Republican</w:t>
      </w:r>
    </w:p>
    <w:p>
      <w:pPr>
        <w:pStyle w:val="CandidateName"/>
      </w:pPr>
      <w:r>
        <w:t>⬭ Doris E. Howell</w:t>
      </w:r>
    </w:p>
    <w:p>
      <w:pPr>
        <w:pStyle w:val="CandidateParty"/>
      </w:pPr>
      <w:r>
        <w:t>Republican</w:t>
      </w:r>
    </w:p>
    <w:p>
      <w:pPr>
        <w:pStyle w:val="CandidateName"/>
      </w:pPr>
      <w:r>
        <w:t>⬭ Debra Bergo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Tax Collector</w:t>
        <w:br/>
        <w:t>Avondale Borough</w:t>
      </w:r>
    </w:p>
    <w:p>
      <w:pPr>
        <w:pStyle w:val="ContestInstructions"/>
      </w:pPr>
      <w:r>
        <w:t>4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Robert W. Cleveland Jr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Sherry Lynn Seace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Constable</w:t>
        <w:br/>
        <w:t>Avondale Borough</w:t>
      </w:r>
    </w:p>
    <w:p>
      <w:pPr>
        <w:pStyle w:val="ContestInstructions"/>
      </w:pPr>
      <w:r>
        <w:t>6 Year Term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John F. Watts Jr</w:t>
      </w:r>
    </w:p>
    <w:p>
      <w:pPr>
        <w:pStyle w:val="CandidateParty"/>
      </w:pPr>
      <w:r>
        <w:t>Democratic</w:t>
      </w:r>
    </w:p>
    <w:p/>
    <w:p>
      <w:pPr>
        <w:pStyle w:val="ContestTitle"/>
      </w:pPr>
      <w:r>
        <w:t>Judge Of Elections</w:t>
        <w:br/>
        <w:t>010 Avondale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Louise Cleveland</w:t>
      </w:r>
    </w:p>
    <w:p>
      <w:pPr>
        <w:pStyle w:val="CandidateParty"/>
      </w:pPr>
      <w:r>
        <w:t>Democratic</w:t>
      </w:r>
    </w:p>
    <w:p>
      <w:pPr>
        <w:pStyle w:val="CandidateName"/>
      </w:pPr>
      <w:r>
        <w:t>⬭ Carolyn A. Dicecco</w:t>
      </w:r>
    </w:p>
    <w:p>
      <w:pPr>
        <w:pStyle w:val="CandidateParty"/>
      </w:pPr>
      <w:r>
        <w:t>Republican</w:t>
      </w:r>
    </w:p>
    <w:p/>
    <w:p>
      <w:pPr>
        <w:pStyle w:val="ContestTitle"/>
      </w:pPr>
      <w:r>
        <w:t>Inspector Of Elections</w:t>
        <w:br/>
        <w:t>010 Avondale</w:t>
      </w:r>
    </w:p>
    <w:p>
      <w:pPr>
        <w:pStyle w:val="ContestInstructions"/>
      </w:pPr>
      <w:r>
        <w:t>Vote for ONE</w:t>
      </w:r>
    </w:p>
    <w:p/>
    <w:p>
      <w:pPr>
        <w:pStyle w:val="CandidateName"/>
      </w:pPr>
      <w:r>
        <w:t>⬭ Patricia Vanderkraats</w:t>
      </w:r>
    </w:p>
    <w:p>
      <w:pPr>
        <w:pStyle w:val="CandidateParty"/>
      </w:pPr>
      <w:r>
        <w:t>Democratic/Republican</w:t>
      </w:r>
    </w:p>
    <w:p/>
    <w:sectPr w:rsidRPr="002C12E6" w:rsidR="009F1141" w:rsidSect="009A1C3F">
      <w:headerReference w:type="default" r:id="rId6"/>
      <w:pgSz w:w="12240" w:h="15840"/>
      <w:pgMar w:top="1440" w:right="720" w:bottom="1440" w:left="720" w:header="720" w:footer="720" w:gutter="0"/>
      <w:cols w:space="360" w:num="3" w:sep="true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197D" w14:textId="77777777" w:rsidR="00FE015D" w:rsidRDefault="00FE015D" w:rsidP="00043780">
      <w:r>
        <w:separator/>
      </w:r>
    </w:p>
  </w:endnote>
  <w:endnote w:type="continuationSeparator" w:id="0">
    <w:p w14:paraId="1478C895" w14:textId="77777777" w:rsidR="00FE015D" w:rsidRDefault="00FE015D" w:rsidP="0004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Narrow-Bold">
    <w:altName w:val="Arial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-Narrow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5FA7" w14:textId="77777777" w:rsidR="00FE015D" w:rsidRDefault="00FE015D" w:rsidP="00043780">
      <w:r>
        <w:separator/>
      </w:r>
    </w:p>
  </w:footnote>
  <w:footnote w:type="continuationSeparator" w:id="0">
    <w:p w14:paraId="226D52BB" w14:textId="77777777" w:rsidR="00FE015D" w:rsidRDefault="00FE015D" w:rsidP="00043780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>
    <w:r>
      <w:t>Avondale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40"/>
  <w:proofState w:spelling="clean" w:grammar="clean"/>
  <w:attachedTemplate r:id="rId1"/>
  <w:defaultTabStop w:val="720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58"/>
    <w:rsid w:val="00001477"/>
    <w:rsid w:val="00022D4C"/>
    <w:rsid w:val="00043780"/>
    <w:rsid w:val="000C14B7"/>
    <w:rsid w:val="00187AEF"/>
    <w:rsid w:val="00227882"/>
    <w:rsid w:val="00227A92"/>
    <w:rsid w:val="00235E67"/>
    <w:rsid w:val="002C12E6"/>
    <w:rsid w:val="00332CA3"/>
    <w:rsid w:val="003978E9"/>
    <w:rsid w:val="00410E1C"/>
    <w:rsid w:val="00423967"/>
    <w:rsid w:val="0043282A"/>
    <w:rsid w:val="004761CB"/>
    <w:rsid w:val="004B30F1"/>
    <w:rsid w:val="004E2695"/>
    <w:rsid w:val="004E4BF6"/>
    <w:rsid w:val="0051276E"/>
    <w:rsid w:val="005344BE"/>
    <w:rsid w:val="005A5095"/>
    <w:rsid w:val="005B2B5C"/>
    <w:rsid w:val="00600A58"/>
    <w:rsid w:val="00603C3F"/>
    <w:rsid w:val="00655C3A"/>
    <w:rsid w:val="006E1FBC"/>
    <w:rsid w:val="006F0E1F"/>
    <w:rsid w:val="00731917"/>
    <w:rsid w:val="00750503"/>
    <w:rsid w:val="0079338B"/>
    <w:rsid w:val="00795E29"/>
    <w:rsid w:val="00805B3A"/>
    <w:rsid w:val="008E6E3C"/>
    <w:rsid w:val="00905215"/>
    <w:rsid w:val="009A1C3F"/>
    <w:rsid w:val="009B213C"/>
    <w:rsid w:val="009C0537"/>
    <w:rsid w:val="009F1141"/>
    <w:rsid w:val="00A75E8E"/>
    <w:rsid w:val="00AA7BA1"/>
    <w:rsid w:val="00AF1620"/>
    <w:rsid w:val="00B05AD4"/>
    <w:rsid w:val="00B62566"/>
    <w:rsid w:val="00BF11CF"/>
    <w:rsid w:val="00C70823"/>
    <w:rsid w:val="00C77D69"/>
    <w:rsid w:val="00E95F52"/>
    <w:rsid w:val="00FE015D"/>
    <w:rsid w:val="00FE238C"/>
    <w:rsid w:val="00FE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4491F5B2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022D4C"/>
    <w:pPr>
      <w:spacing w:after="0" w:line="240" w:lineRule="auto"/>
    </w:pPr>
    <w:rPr>
      <w:rFonts w:ascii="Courier New" w:hAnsi="Courier New" w:eastAsia="Times New Roman" w:cs="Times New Roman"/>
      <w:sz w:val="24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E3C"/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8E6E3C"/>
    <w:rPr>
      <w:rFonts w:ascii="Segoe UI" w:hAnsi="Segoe UI" w:eastAsia="Times New Roman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3780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043780"/>
    <w:rPr>
      <w:rFonts w:ascii="Courier New" w:hAnsi="Courier New" w:eastAsia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43780"/>
    <w:pPr>
      <w:tabs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043780"/>
    <w:rPr>
      <w:rFonts w:ascii="Courier New" w:hAnsi="Courier New" w:eastAsia="Times New Roman" w:cs="Times New Roman"/>
      <w:sz w:val="24"/>
      <w:szCs w:val="20"/>
    </w:rPr>
  </w:style>
  <w:style w:type="paragraph" w:styleId="ContestTitle" w:customStyle="true">
    <w:name w:val="Contest Title"/>
    <w:basedOn w:val="Normal"/>
    <w:next w:val="ContestInstructions"/>
    <w:qFormat/>
    <w:rsid w:val="00022D4C"/>
    <w:pPr>
      <w:shd w:val="clear" w:color="auto" w:fill="E7E6E6" w:themeFill="background2"/>
      <w:autoSpaceDE w:val="false"/>
      <w:autoSpaceDN w:val="false"/>
      <w:adjustRightInd w:val="false"/>
      <w:jc w:val="center"/>
    </w:pPr>
    <w:rPr>
      <w:rFonts w:ascii="Arial Narrow" w:hAnsi="Arial Narrow" w:cs="Helvetica-Narrow-Bold"/>
      <w:b/>
      <w:bCs/>
      <w:sz w:val="22"/>
      <w:szCs w:val="22"/>
    </w:rPr>
  </w:style>
  <w:style w:type="paragraph" w:styleId="ContestInstructions" w:customStyle="true">
    <w:name w:val="Contest Instructions"/>
    <w:basedOn w:val="Normal"/>
    <w:qFormat/>
    <w:rsid w:val="00022D4C"/>
    <w:pPr>
      <w:shd w:val="clear" w:color="auto" w:fill="E7E6E6" w:themeFill="background2"/>
      <w:autoSpaceDE w:val="false"/>
      <w:autoSpaceDN w:val="false"/>
      <w:adjustRightInd w:val="false"/>
      <w:jc w:val="center"/>
    </w:pPr>
    <w:rPr>
      <w:rFonts w:ascii="Arial Narrow" w:hAnsi="Arial Narrow" w:cs="Helvetica-Narrow"/>
      <w:sz w:val="20"/>
    </w:rPr>
  </w:style>
  <w:style w:type="paragraph" w:styleId="CandidateName" w:customStyle="true">
    <w:name w:val="Candidate Name"/>
    <w:basedOn w:val="Normal"/>
    <w:next w:val="CandidateParty"/>
    <w:qFormat/>
    <w:rsid w:val="009A1C3F"/>
    <w:pPr>
      <w:autoSpaceDE w:val="false"/>
      <w:autoSpaceDN w:val="false"/>
      <w:adjustRightInd w:val="false"/>
      <w:ind w:left="540"/>
    </w:pPr>
    <w:rPr>
      <w:rFonts w:ascii="Arial Narrow" w:hAnsi="Arial Narrow"/>
      <w:bCs/>
      <w:sz w:val="20"/>
      <w:szCs w:val="16"/>
    </w:rPr>
  </w:style>
  <w:style w:type="paragraph" w:styleId="CandidateParty" w:customStyle="true">
    <w:name w:val="Candidate Party"/>
    <w:basedOn w:val="Normal"/>
    <w:qFormat/>
    <w:rsid w:val="00600A58"/>
    <w:pPr>
      <w:autoSpaceDE w:val="false"/>
      <w:autoSpaceDN w:val="false"/>
      <w:adjustRightInd w:val="false"/>
      <w:ind w:left="648"/>
    </w:pPr>
    <w:rPr>
      <w:rFonts w:ascii="Arial Narrow" w:hAnsi="Arial Narrow" w:cs="Helvetica-Narro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webSettings.xml" Type="http://schemas.openxmlformats.org/officeDocument/2006/relationships/webSettings" Id="rId3"/>
    <Relationship Target="fontTable.xml" Type="http://schemas.openxmlformats.org/officeDocument/2006/relationships/fontTabl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_rels/settings.xml.rels><?xml version="1.0" encoding="UTF-8" standalone="yes"?>
<Relationships xmlns="http://schemas.openxmlformats.org/package/2006/relationships">
    <Relationship TargetMode="External" Target="./resources/Sample_Ballot_3-column_letter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Sample_Ballot_3-column_letter.dotx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Rodini</cp:lastModifiedBy>
  <cp:revision>2</cp:revision>
  <dcterms:created xsi:type="dcterms:W3CDTF">2022-03-30T18:28:00Z</dcterms:created>
  <dcterms:modified xsi:type="dcterms:W3CDTF">2022-03-30T18:28:00Z</dcterms:modified>
</cp:coreProperties>
</file>